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49561" w14:textId="77777777" w:rsidR="002D7821" w:rsidRPr="008D4497" w:rsidRDefault="002D7821" w:rsidP="00FC03F8">
      <w:pPr>
        <w:pStyle w:val="Header"/>
        <w:tabs>
          <w:tab w:val="clear" w:pos="4536"/>
          <w:tab w:val="clear" w:pos="9072"/>
        </w:tabs>
        <w:jc w:val="both"/>
        <w:rPr>
          <w:rFonts w:cs="Arial"/>
          <w:szCs w:val="22"/>
          <w:lang w:val="en-US"/>
        </w:rPr>
      </w:pPr>
    </w:p>
    <w:p w14:paraId="75636428" w14:textId="77777777" w:rsidR="002D7821" w:rsidRPr="008D4497" w:rsidRDefault="002D7821" w:rsidP="00FC03F8">
      <w:pPr>
        <w:jc w:val="center"/>
        <w:rPr>
          <w:rFonts w:cs="Arial"/>
          <w:b/>
          <w:szCs w:val="22"/>
          <w:lang w:val="en-US"/>
        </w:rPr>
      </w:pPr>
    </w:p>
    <w:p w14:paraId="01063C09" w14:textId="77777777" w:rsidR="003C0F1C" w:rsidRPr="008D4497" w:rsidRDefault="003C0F1C" w:rsidP="00FC03F8">
      <w:pPr>
        <w:jc w:val="center"/>
        <w:rPr>
          <w:rFonts w:cs="Arial"/>
          <w:b/>
          <w:szCs w:val="22"/>
          <w:lang w:val="en-US"/>
        </w:rPr>
      </w:pPr>
    </w:p>
    <w:p w14:paraId="2FCCF99D" w14:textId="77777777" w:rsidR="003B6814" w:rsidRPr="008D4497" w:rsidRDefault="003B6814" w:rsidP="003B6814">
      <w:pPr>
        <w:pStyle w:val="HTMLPreformatted"/>
        <w:rPr>
          <w:rFonts w:ascii="Arial" w:hAnsi="Arial" w:cs="Arial"/>
          <w:b/>
          <w:sz w:val="22"/>
          <w:szCs w:val="22"/>
          <w:u w:val="single"/>
        </w:rPr>
      </w:pPr>
      <w:r w:rsidRPr="008D4497">
        <w:rPr>
          <w:rFonts w:ascii="Arial" w:hAnsi="Arial" w:cs="Arial"/>
          <w:b/>
          <w:sz w:val="22"/>
          <w:szCs w:val="22"/>
          <w:u w:val="single"/>
        </w:rPr>
        <w:t xml:space="preserve">Teilnehmer ID: </w:t>
      </w:r>
    </w:p>
    <w:p w14:paraId="6590D74C" w14:textId="77777777" w:rsidR="00741DF3" w:rsidRPr="008D4497" w:rsidRDefault="00741DF3" w:rsidP="00FC03F8">
      <w:pPr>
        <w:pStyle w:val="HTMLPreformatted"/>
        <w:rPr>
          <w:rFonts w:ascii="Arial" w:hAnsi="Arial" w:cs="Arial"/>
          <w:sz w:val="22"/>
          <w:szCs w:val="22"/>
        </w:rPr>
      </w:pPr>
    </w:p>
    <w:p w14:paraId="00A06198" w14:textId="77777777" w:rsidR="00741DF3" w:rsidRPr="008D4497" w:rsidRDefault="00741DF3" w:rsidP="00FC03F8">
      <w:pPr>
        <w:pStyle w:val="HTMLPreformatted"/>
        <w:rPr>
          <w:rFonts w:ascii="Arial" w:hAnsi="Arial" w:cs="Arial"/>
          <w:sz w:val="22"/>
          <w:szCs w:val="22"/>
        </w:rPr>
      </w:pPr>
    </w:p>
    <w:p w14:paraId="7F625CD3" w14:textId="5579737E" w:rsidR="003B6814" w:rsidRPr="008D4497" w:rsidRDefault="001E6EF3" w:rsidP="003B6814">
      <w:pPr>
        <w:pStyle w:val="HTMLPreformatted"/>
        <w:rPr>
          <w:rFonts w:ascii="Arial" w:hAnsi="Arial" w:cs="Arial"/>
          <w:sz w:val="22"/>
          <w:szCs w:val="22"/>
        </w:rPr>
      </w:pPr>
      <w:r w:rsidRPr="008D4497">
        <w:rPr>
          <w:rFonts w:ascii="Arial" w:hAnsi="Arial" w:cs="Arial"/>
          <w:sz w:val="22"/>
          <w:szCs w:val="22"/>
        </w:rPr>
        <w:t xml:space="preserve">Teil 1: </w:t>
      </w:r>
      <w:r w:rsidR="003B6814" w:rsidRPr="008D4497">
        <w:rPr>
          <w:rFonts w:ascii="Arial" w:hAnsi="Arial" w:cs="Arial"/>
          <w:sz w:val="22"/>
          <w:szCs w:val="22"/>
        </w:rPr>
        <w:t>Demografische Angaben</w:t>
      </w:r>
    </w:p>
    <w:p w14:paraId="7B901215" w14:textId="77777777" w:rsidR="003B6814" w:rsidRPr="008D4497" w:rsidRDefault="003B6814" w:rsidP="00FC03F8">
      <w:pPr>
        <w:pStyle w:val="HTMLPreformatted"/>
        <w:rPr>
          <w:rFonts w:ascii="Arial" w:hAnsi="Arial" w:cs="Arial"/>
          <w:sz w:val="22"/>
          <w:szCs w:val="22"/>
        </w:rPr>
      </w:pPr>
    </w:p>
    <w:p w14:paraId="6112A8C9" w14:textId="77777777" w:rsidR="00C13C47" w:rsidRPr="008D4497" w:rsidRDefault="00143B1E" w:rsidP="00FC0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1"/>
        </w:tabs>
        <w:rPr>
          <w:rFonts w:ascii="Arial" w:hAnsi="Arial" w:cs="Arial"/>
          <w:sz w:val="22"/>
          <w:szCs w:val="22"/>
        </w:rPr>
      </w:pPr>
      <w:r w:rsidRPr="008D4497">
        <w:rPr>
          <w:rFonts w:ascii="Arial" w:hAnsi="Arial" w:cs="Arial"/>
          <w:sz w:val="22"/>
          <w:szCs w:val="22"/>
        </w:rPr>
        <w:tab/>
      </w:r>
    </w:p>
    <w:p w14:paraId="3463DA43" w14:textId="1DBCD939" w:rsidR="003B6814" w:rsidRPr="008D4497" w:rsidRDefault="003B6814" w:rsidP="003B6814">
      <w:pPr>
        <w:pStyle w:val="HTMLPreformatted"/>
        <w:rPr>
          <w:rFonts w:ascii="Arial" w:hAnsi="Arial" w:cs="Arial"/>
          <w:sz w:val="22"/>
          <w:szCs w:val="22"/>
        </w:rPr>
      </w:pPr>
      <w:r w:rsidRPr="008D4497">
        <w:rPr>
          <w:rFonts w:ascii="Arial" w:hAnsi="Arial" w:cs="Arial"/>
          <w:sz w:val="22"/>
          <w:szCs w:val="22"/>
        </w:rPr>
        <w:t>Dieser Fragebogen ist Teil der Studie "</w:t>
      </w:r>
      <w:r w:rsidR="00A23856" w:rsidRPr="008D4497">
        <w:rPr>
          <w:rFonts w:ascii="Arial" w:hAnsi="Arial" w:cs="Arial"/>
          <w:sz w:val="22"/>
          <w:szCs w:val="22"/>
        </w:rPr>
        <w:t>Partial feedback and Ageing".</w:t>
      </w:r>
      <w:r w:rsidRPr="008D4497">
        <w:rPr>
          <w:rFonts w:ascii="Arial" w:hAnsi="Arial" w:cs="Arial"/>
          <w:sz w:val="22"/>
          <w:szCs w:val="22"/>
        </w:rPr>
        <w:t xml:space="preserve"> Bitte beantwor</w:t>
      </w:r>
      <w:r w:rsidR="00894E1B" w:rsidRPr="008D4497">
        <w:rPr>
          <w:rFonts w:ascii="Arial" w:hAnsi="Arial" w:cs="Arial"/>
          <w:sz w:val="22"/>
          <w:szCs w:val="22"/>
        </w:rPr>
        <w:t xml:space="preserve">ten Sie </w:t>
      </w:r>
      <w:r w:rsidR="00A23856" w:rsidRPr="008D4497">
        <w:rPr>
          <w:rFonts w:ascii="Arial" w:hAnsi="Arial" w:cs="Arial"/>
          <w:sz w:val="22"/>
          <w:szCs w:val="22"/>
        </w:rPr>
        <w:t>die folgenden Fragen</w:t>
      </w:r>
      <w:r w:rsidR="00894E1B" w:rsidRPr="008D4497">
        <w:rPr>
          <w:rFonts w:ascii="Arial" w:hAnsi="Arial" w:cs="Arial"/>
          <w:sz w:val="22"/>
          <w:szCs w:val="22"/>
        </w:rPr>
        <w:t>. Die Angaben bleiben a</w:t>
      </w:r>
      <w:r w:rsidRPr="008D4497">
        <w:rPr>
          <w:rFonts w:ascii="Arial" w:hAnsi="Arial" w:cs="Arial"/>
          <w:sz w:val="22"/>
          <w:szCs w:val="22"/>
        </w:rPr>
        <w:t>nonym.</w:t>
      </w:r>
    </w:p>
    <w:p w14:paraId="56B1CA1C" w14:textId="77777777" w:rsidR="003B6814" w:rsidRPr="008D4497" w:rsidRDefault="003B6814" w:rsidP="00FC03F8">
      <w:pPr>
        <w:pStyle w:val="HTMLPreformatted"/>
        <w:rPr>
          <w:rFonts w:ascii="Arial" w:hAnsi="Arial" w:cs="Arial"/>
          <w:sz w:val="22"/>
          <w:szCs w:val="22"/>
        </w:rPr>
      </w:pPr>
    </w:p>
    <w:p w14:paraId="01F9B82E" w14:textId="77777777" w:rsidR="003B6814" w:rsidRPr="008D4497" w:rsidRDefault="003B6814" w:rsidP="003B6814">
      <w:pPr>
        <w:pStyle w:val="HTMLPreformatted"/>
        <w:rPr>
          <w:rFonts w:ascii="Arial" w:hAnsi="Arial" w:cs="Arial"/>
          <w:sz w:val="22"/>
          <w:szCs w:val="22"/>
        </w:rPr>
      </w:pPr>
      <w:r w:rsidRPr="008D4497">
        <w:rPr>
          <w:rFonts w:ascii="Arial" w:hAnsi="Arial" w:cs="Arial"/>
          <w:sz w:val="22"/>
          <w:szCs w:val="22"/>
        </w:rPr>
        <w:t>1. Geburtsdatum</w:t>
      </w:r>
    </w:p>
    <w:p w14:paraId="49D03268" w14:textId="77777777" w:rsidR="00A90E48" w:rsidRPr="008D4497" w:rsidRDefault="00A90E48" w:rsidP="003B6814">
      <w:pPr>
        <w:pStyle w:val="HTMLPreformatted"/>
        <w:rPr>
          <w:rFonts w:ascii="Arial" w:hAnsi="Arial" w:cs="Arial"/>
          <w:sz w:val="22"/>
          <w:szCs w:val="22"/>
        </w:rPr>
      </w:pPr>
    </w:p>
    <w:p w14:paraId="641B6A31" w14:textId="77777777" w:rsidR="00741DF3" w:rsidRPr="008D4497" w:rsidRDefault="00741DF3" w:rsidP="00FC03F8">
      <w:pPr>
        <w:pStyle w:val="HTMLPreformatted"/>
        <w:rPr>
          <w:rFonts w:ascii="Arial" w:hAnsi="Arial" w:cs="Arial"/>
          <w:sz w:val="22"/>
          <w:szCs w:val="22"/>
        </w:rPr>
      </w:pPr>
    </w:p>
    <w:p w14:paraId="5F02124F" w14:textId="4F38EEDF" w:rsidR="003B6814" w:rsidRPr="008D4497" w:rsidRDefault="001C61C9" w:rsidP="003B6814">
      <w:pPr>
        <w:pStyle w:val="HTMLPreformatted"/>
        <w:rPr>
          <w:rFonts w:ascii="Arial" w:hAnsi="Arial" w:cs="Arial"/>
          <w:sz w:val="22"/>
          <w:szCs w:val="22"/>
        </w:rPr>
      </w:pPr>
      <w:r w:rsidRPr="008D4497">
        <w:rPr>
          <w:rFonts w:ascii="Arial" w:hAnsi="Arial" w:cs="Arial"/>
          <w:sz w:val="22"/>
          <w:szCs w:val="22"/>
        </w:rPr>
        <w:t>2</w:t>
      </w:r>
      <w:r w:rsidR="003B6814" w:rsidRPr="008D4497">
        <w:rPr>
          <w:rFonts w:ascii="Arial" w:hAnsi="Arial" w:cs="Arial"/>
          <w:sz w:val="22"/>
          <w:szCs w:val="22"/>
        </w:rPr>
        <w:t>. Geburtsort (Stadt, Land)</w:t>
      </w:r>
    </w:p>
    <w:p w14:paraId="3BF53A73" w14:textId="77777777" w:rsidR="00A90E48" w:rsidRPr="008D4497" w:rsidRDefault="00A90E48" w:rsidP="003B6814">
      <w:pPr>
        <w:pStyle w:val="HTMLPreformatted"/>
        <w:rPr>
          <w:rFonts w:ascii="Arial" w:hAnsi="Arial" w:cs="Arial"/>
          <w:sz w:val="22"/>
          <w:szCs w:val="22"/>
        </w:rPr>
      </w:pPr>
    </w:p>
    <w:p w14:paraId="6D85549C" w14:textId="77777777" w:rsidR="00741DF3" w:rsidRPr="008D4497" w:rsidRDefault="00741DF3" w:rsidP="00FC03F8">
      <w:pPr>
        <w:pStyle w:val="HTMLPreformatted"/>
        <w:rPr>
          <w:rFonts w:ascii="Arial" w:hAnsi="Arial" w:cs="Arial"/>
          <w:sz w:val="22"/>
          <w:szCs w:val="22"/>
        </w:rPr>
      </w:pPr>
    </w:p>
    <w:p w14:paraId="2F0BE4CD" w14:textId="10DFD20E" w:rsidR="00C13C47" w:rsidRPr="008D4497" w:rsidRDefault="00143B1E" w:rsidP="00FC03F8">
      <w:pPr>
        <w:pStyle w:val="HTMLPreformatted"/>
        <w:rPr>
          <w:rFonts w:ascii="Arial" w:hAnsi="Arial" w:cs="Arial"/>
          <w:sz w:val="22"/>
          <w:szCs w:val="22"/>
        </w:rPr>
      </w:pPr>
      <w:r w:rsidRPr="008D4497">
        <w:rPr>
          <w:rFonts w:ascii="Arial" w:hAnsi="Arial" w:cs="Arial"/>
          <w:sz w:val="22"/>
          <w:szCs w:val="22"/>
        </w:rPr>
        <w:t>3</w:t>
      </w:r>
      <w:r w:rsidR="001C61C9" w:rsidRPr="008D4497">
        <w:rPr>
          <w:rFonts w:ascii="Arial" w:hAnsi="Arial" w:cs="Arial"/>
          <w:sz w:val="22"/>
          <w:szCs w:val="22"/>
        </w:rPr>
        <w:t>.</w:t>
      </w:r>
      <w:r w:rsidR="00C13C47" w:rsidRPr="008D4497">
        <w:rPr>
          <w:rFonts w:ascii="Arial" w:hAnsi="Arial" w:cs="Arial"/>
          <w:sz w:val="22"/>
          <w:szCs w:val="22"/>
        </w:rPr>
        <w:t xml:space="preserve"> </w:t>
      </w:r>
      <w:r w:rsidR="001C61C9" w:rsidRPr="008D4497">
        <w:rPr>
          <w:rFonts w:ascii="Arial" w:hAnsi="Arial" w:cs="Arial"/>
          <w:sz w:val="22"/>
          <w:szCs w:val="22"/>
        </w:rPr>
        <w:t>Geschlecht</w:t>
      </w:r>
    </w:p>
    <w:p w14:paraId="76555753" w14:textId="5DCF3A01" w:rsidR="00C13C47" w:rsidRPr="008D4497" w:rsidRDefault="00FC44F5" w:rsidP="00FC03F8">
      <w:pPr>
        <w:pStyle w:val="HTMLPreformatted"/>
        <w:rPr>
          <w:rFonts w:ascii="Arial" w:hAnsi="Arial" w:cs="Arial"/>
          <w:sz w:val="22"/>
          <w:szCs w:val="22"/>
        </w:rPr>
      </w:pPr>
      <w:r w:rsidRPr="008D4497">
        <w:rPr>
          <w:rFonts w:ascii="Arial" w:hAnsi="Arial" w:cs="Arial"/>
          <w:sz w:val="22"/>
          <w:szCs w:val="22"/>
        </w:rPr>
        <w:t>-</w:t>
      </w:r>
      <w:r w:rsidR="004A7F52" w:rsidRPr="008D4497">
        <w:rPr>
          <w:rFonts w:ascii="Arial" w:hAnsi="Arial" w:cs="Arial"/>
          <w:sz w:val="22"/>
          <w:szCs w:val="22"/>
        </w:rPr>
        <w:t xml:space="preserve"> </w:t>
      </w:r>
      <w:r w:rsidR="001C61C9" w:rsidRPr="008D4497">
        <w:rPr>
          <w:rFonts w:ascii="Arial" w:hAnsi="Arial" w:cs="Arial"/>
          <w:sz w:val="22"/>
          <w:szCs w:val="22"/>
        </w:rPr>
        <w:t>weiblich</w:t>
      </w:r>
    </w:p>
    <w:p w14:paraId="4303F69A" w14:textId="4AFA880B" w:rsidR="00C13C47" w:rsidRPr="008D4497" w:rsidRDefault="00FC44F5" w:rsidP="00FC03F8">
      <w:pPr>
        <w:pStyle w:val="HTMLPreformatted"/>
        <w:rPr>
          <w:rFonts w:ascii="Arial" w:hAnsi="Arial" w:cs="Arial"/>
          <w:sz w:val="22"/>
          <w:szCs w:val="22"/>
        </w:rPr>
      </w:pPr>
      <w:r w:rsidRPr="008D4497">
        <w:rPr>
          <w:rFonts w:ascii="Arial" w:hAnsi="Arial" w:cs="Arial"/>
          <w:sz w:val="22"/>
          <w:szCs w:val="22"/>
        </w:rPr>
        <w:t>-</w:t>
      </w:r>
      <w:r w:rsidR="004A7F52" w:rsidRPr="008D4497">
        <w:rPr>
          <w:rFonts w:ascii="Arial" w:hAnsi="Arial" w:cs="Arial"/>
          <w:sz w:val="22"/>
          <w:szCs w:val="22"/>
        </w:rPr>
        <w:t xml:space="preserve"> </w:t>
      </w:r>
      <w:r w:rsidR="001C61C9" w:rsidRPr="008D4497">
        <w:rPr>
          <w:rFonts w:ascii="Arial" w:hAnsi="Arial" w:cs="Arial"/>
          <w:sz w:val="22"/>
          <w:szCs w:val="22"/>
        </w:rPr>
        <w:t>männlich</w:t>
      </w:r>
    </w:p>
    <w:p w14:paraId="0A1837B5" w14:textId="6156E635" w:rsidR="00C13C47" w:rsidRPr="008D4497" w:rsidRDefault="00FC44F5" w:rsidP="00FC03F8">
      <w:pPr>
        <w:pStyle w:val="HTMLPreformatted"/>
        <w:rPr>
          <w:rFonts w:ascii="Arial" w:hAnsi="Arial" w:cs="Arial"/>
          <w:sz w:val="22"/>
          <w:szCs w:val="22"/>
        </w:rPr>
      </w:pPr>
      <w:r w:rsidRPr="008D4497">
        <w:rPr>
          <w:rFonts w:ascii="Arial" w:hAnsi="Arial" w:cs="Arial"/>
          <w:sz w:val="22"/>
          <w:szCs w:val="22"/>
        </w:rPr>
        <w:t>-</w:t>
      </w:r>
      <w:r w:rsidR="004A7F52" w:rsidRPr="008D4497">
        <w:rPr>
          <w:rFonts w:ascii="Arial" w:hAnsi="Arial" w:cs="Arial"/>
          <w:sz w:val="22"/>
          <w:szCs w:val="22"/>
        </w:rPr>
        <w:t xml:space="preserve"> </w:t>
      </w:r>
      <w:r w:rsidR="001C61C9" w:rsidRPr="008D4497">
        <w:rPr>
          <w:rFonts w:ascii="Arial" w:hAnsi="Arial" w:cs="Arial"/>
          <w:sz w:val="22"/>
          <w:szCs w:val="22"/>
        </w:rPr>
        <w:t>keine Antwort</w:t>
      </w:r>
    </w:p>
    <w:p w14:paraId="42E38A7B" w14:textId="77777777" w:rsidR="001C61C9" w:rsidRPr="008D4497" w:rsidRDefault="001C61C9" w:rsidP="00FC03F8">
      <w:pPr>
        <w:pStyle w:val="HTMLPreformatted"/>
        <w:rPr>
          <w:rFonts w:ascii="Arial" w:hAnsi="Arial" w:cs="Arial"/>
          <w:sz w:val="22"/>
          <w:szCs w:val="22"/>
        </w:rPr>
      </w:pPr>
    </w:p>
    <w:p w14:paraId="09E46FBA" w14:textId="77154245"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xml:space="preserve">4. </w:t>
      </w:r>
      <w:r w:rsidR="00A23856" w:rsidRPr="008D4497">
        <w:rPr>
          <w:rFonts w:ascii="Arial" w:hAnsi="Arial" w:cs="Arial"/>
          <w:sz w:val="22"/>
          <w:szCs w:val="22"/>
        </w:rPr>
        <w:t>Links-/Rechtshänder</w:t>
      </w:r>
    </w:p>
    <w:p w14:paraId="1B9EF21D" w14:textId="0120EB5F"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Linkshänder</w:t>
      </w:r>
    </w:p>
    <w:p w14:paraId="3BBAF736" w14:textId="7A09435B"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Rechtshänder</w:t>
      </w:r>
    </w:p>
    <w:p w14:paraId="5069E5F4" w14:textId="1B8B10E4"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beides</w:t>
      </w:r>
    </w:p>
    <w:p w14:paraId="0EAAA0B2" w14:textId="77777777"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keine Antwort</w:t>
      </w:r>
    </w:p>
    <w:p w14:paraId="7A0F8482" w14:textId="77777777" w:rsidR="001C61C9" w:rsidRPr="008D4497" w:rsidRDefault="001C61C9" w:rsidP="00FC03F8">
      <w:pPr>
        <w:pStyle w:val="HTMLPreformatted"/>
        <w:rPr>
          <w:rFonts w:ascii="Arial" w:hAnsi="Arial" w:cs="Arial"/>
          <w:sz w:val="22"/>
          <w:szCs w:val="22"/>
        </w:rPr>
      </w:pPr>
    </w:p>
    <w:p w14:paraId="57759B8E" w14:textId="4F6EE8F0"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5. Sehfähigkeit</w:t>
      </w:r>
    </w:p>
    <w:p w14:paraId="55DD7DB0" w14:textId="14CC94F5"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normal</w:t>
      </w:r>
    </w:p>
    <w:p w14:paraId="2D2BA061" w14:textId="1875179D"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xml:space="preserve">- </w:t>
      </w:r>
      <w:r w:rsidR="00E54779" w:rsidRPr="008D4497">
        <w:rPr>
          <w:rFonts w:ascii="Arial" w:hAnsi="Arial" w:cs="Arial"/>
          <w:sz w:val="22"/>
          <w:szCs w:val="22"/>
        </w:rPr>
        <w:t>korrigierte Sehfähigkeit</w:t>
      </w:r>
    </w:p>
    <w:p w14:paraId="7DB4821A" w14:textId="1AD88030"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eingeschränkte Sehfähigkeit</w:t>
      </w:r>
    </w:p>
    <w:p w14:paraId="10F0099F" w14:textId="77777777" w:rsidR="001C61C9" w:rsidRPr="008D4497" w:rsidRDefault="001C61C9" w:rsidP="001C61C9">
      <w:pPr>
        <w:pStyle w:val="HTMLPreformatted"/>
        <w:rPr>
          <w:rFonts w:ascii="Arial" w:hAnsi="Arial" w:cs="Arial"/>
          <w:sz w:val="22"/>
          <w:szCs w:val="22"/>
        </w:rPr>
      </w:pPr>
      <w:r w:rsidRPr="008D4497">
        <w:rPr>
          <w:rFonts w:ascii="Arial" w:hAnsi="Arial" w:cs="Arial"/>
          <w:sz w:val="22"/>
          <w:szCs w:val="22"/>
        </w:rPr>
        <w:t>- keine Antwort</w:t>
      </w:r>
    </w:p>
    <w:p w14:paraId="7111354F" w14:textId="77777777" w:rsidR="004B60B3" w:rsidRPr="008D4497" w:rsidRDefault="004B60B3" w:rsidP="00FC03F8">
      <w:pPr>
        <w:pStyle w:val="HTMLPreformatted"/>
        <w:rPr>
          <w:rFonts w:ascii="Arial" w:hAnsi="Arial" w:cs="Arial"/>
          <w:sz w:val="22"/>
          <w:szCs w:val="22"/>
        </w:rPr>
      </w:pPr>
    </w:p>
    <w:p w14:paraId="277D5799" w14:textId="48307EEE" w:rsidR="004B60B3" w:rsidRPr="008D4497" w:rsidRDefault="004B60B3" w:rsidP="004B60B3">
      <w:pPr>
        <w:pStyle w:val="HTMLPreformatted"/>
        <w:rPr>
          <w:rFonts w:ascii="Arial" w:hAnsi="Arial" w:cs="Arial"/>
          <w:sz w:val="22"/>
          <w:szCs w:val="22"/>
        </w:rPr>
      </w:pPr>
      <w:r w:rsidRPr="008D4497">
        <w:rPr>
          <w:rFonts w:ascii="Arial" w:hAnsi="Arial" w:cs="Arial"/>
          <w:sz w:val="22"/>
          <w:szCs w:val="22"/>
        </w:rPr>
        <w:t>6. Was ist Ihr höchster Bildungsabschluss?</w:t>
      </w:r>
    </w:p>
    <w:p w14:paraId="0E965F0D" w14:textId="2A63D4ED" w:rsidR="004B60B3" w:rsidRPr="008D4497" w:rsidRDefault="004B60B3" w:rsidP="004B60B3">
      <w:pPr>
        <w:pStyle w:val="HTMLPreformatted"/>
        <w:rPr>
          <w:rFonts w:ascii="Arial" w:hAnsi="Arial" w:cs="Arial"/>
          <w:sz w:val="22"/>
          <w:szCs w:val="22"/>
        </w:rPr>
      </w:pPr>
      <w:r w:rsidRPr="008D4497">
        <w:rPr>
          <w:rFonts w:ascii="Arial" w:hAnsi="Arial" w:cs="Arial"/>
          <w:sz w:val="22"/>
          <w:szCs w:val="22"/>
        </w:rPr>
        <w:t>- Abitur oder niedriger</w:t>
      </w:r>
    </w:p>
    <w:p w14:paraId="39C940BA" w14:textId="4D93729B" w:rsidR="004B60B3" w:rsidRPr="008D4497" w:rsidRDefault="004B60B3" w:rsidP="004B60B3">
      <w:pPr>
        <w:pStyle w:val="HTMLPreformatted"/>
        <w:rPr>
          <w:rFonts w:ascii="Arial" w:hAnsi="Arial" w:cs="Arial"/>
          <w:sz w:val="22"/>
          <w:szCs w:val="22"/>
        </w:rPr>
      </w:pPr>
      <w:r w:rsidRPr="008D4497">
        <w:rPr>
          <w:rFonts w:ascii="Arial" w:hAnsi="Arial" w:cs="Arial"/>
          <w:sz w:val="22"/>
          <w:szCs w:val="22"/>
        </w:rPr>
        <w:t>- Hochschulabschluss</w:t>
      </w:r>
    </w:p>
    <w:p w14:paraId="78C4F296" w14:textId="24FA3F22" w:rsidR="004B60B3" w:rsidRPr="008D4497" w:rsidRDefault="004B60B3" w:rsidP="004B60B3">
      <w:pPr>
        <w:pStyle w:val="HTMLPreformatted"/>
        <w:rPr>
          <w:rFonts w:ascii="Arial" w:hAnsi="Arial" w:cs="Arial"/>
          <w:sz w:val="22"/>
          <w:szCs w:val="22"/>
        </w:rPr>
      </w:pPr>
      <w:r w:rsidRPr="008D4497">
        <w:rPr>
          <w:rFonts w:ascii="Arial" w:hAnsi="Arial" w:cs="Arial"/>
          <w:sz w:val="22"/>
          <w:szCs w:val="22"/>
        </w:rPr>
        <w:t>- Doktor oder höher</w:t>
      </w:r>
    </w:p>
    <w:p w14:paraId="369B6E96" w14:textId="77777777" w:rsidR="004B60B3" w:rsidRPr="008D4497" w:rsidRDefault="004B60B3" w:rsidP="004B60B3">
      <w:pPr>
        <w:pStyle w:val="HTMLPreformatted"/>
        <w:rPr>
          <w:rFonts w:ascii="Arial" w:hAnsi="Arial" w:cs="Arial"/>
          <w:sz w:val="22"/>
          <w:szCs w:val="22"/>
        </w:rPr>
      </w:pPr>
      <w:r w:rsidRPr="008D4497">
        <w:rPr>
          <w:rFonts w:ascii="Arial" w:hAnsi="Arial" w:cs="Arial"/>
          <w:sz w:val="22"/>
          <w:szCs w:val="22"/>
        </w:rPr>
        <w:t>- keine Antwort</w:t>
      </w:r>
    </w:p>
    <w:p w14:paraId="193C93BC" w14:textId="77777777" w:rsidR="00741DF3" w:rsidRPr="008D4497" w:rsidRDefault="00741DF3" w:rsidP="00FC03F8">
      <w:pPr>
        <w:pStyle w:val="HTMLPreformatted"/>
        <w:rPr>
          <w:rFonts w:ascii="Arial" w:hAnsi="Arial" w:cs="Arial"/>
          <w:sz w:val="22"/>
          <w:szCs w:val="22"/>
        </w:rPr>
      </w:pPr>
    </w:p>
    <w:p w14:paraId="7618E4B8" w14:textId="5E5E4C28" w:rsidR="00D033D6" w:rsidRPr="008D4497" w:rsidRDefault="00D033D6" w:rsidP="00D033D6">
      <w:pPr>
        <w:pStyle w:val="HTMLPreformatted"/>
        <w:rPr>
          <w:rFonts w:ascii="Arial" w:hAnsi="Arial" w:cs="Arial"/>
          <w:sz w:val="22"/>
          <w:szCs w:val="22"/>
        </w:rPr>
      </w:pPr>
      <w:r w:rsidRPr="008D4497">
        <w:rPr>
          <w:rFonts w:ascii="Arial" w:hAnsi="Arial" w:cs="Arial"/>
          <w:sz w:val="22"/>
          <w:szCs w:val="22"/>
        </w:rPr>
        <w:t xml:space="preserve">7. </w:t>
      </w:r>
      <w:r w:rsidR="006A4387" w:rsidRPr="008D4497">
        <w:rPr>
          <w:rFonts w:ascii="Arial" w:hAnsi="Arial" w:cs="Arial"/>
          <w:sz w:val="22"/>
          <w:szCs w:val="22"/>
        </w:rPr>
        <w:t>Haben Sie Psychologie oder eine verwandtes Fach studiert</w:t>
      </w:r>
      <w:r w:rsidRPr="008D4497">
        <w:rPr>
          <w:rFonts w:ascii="Arial" w:hAnsi="Arial" w:cs="Arial"/>
          <w:sz w:val="22"/>
          <w:szCs w:val="22"/>
        </w:rPr>
        <w:t>?</w:t>
      </w:r>
    </w:p>
    <w:p w14:paraId="340B5C8F" w14:textId="749E2206" w:rsidR="00D033D6" w:rsidRPr="008D4497" w:rsidRDefault="00D033D6" w:rsidP="00D033D6">
      <w:pPr>
        <w:pStyle w:val="HTMLPreformatted"/>
        <w:rPr>
          <w:rFonts w:ascii="Arial" w:hAnsi="Arial" w:cs="Arial"/>
          <w:sz w:val="22"/>
          <w:szCs w:val="22"/>
        </w:rPr>
      </w:pPr>
      <w:r w:rsidRPr="008D4497">
        <w:rPr>
          <w:rFonts w:ascii="Arial" w:hAnsi="Arial" w:cs="Arial"/>
          <w:sz w:val="22"/>
          <w:szCs w:val="22"/>
        </w:rPr>
        <w:t xml:space="preserve">- </w:t>
      </w:r>
      <w:r w:rsidR="009B2A4A" w:rsidRPr="008D4497">
        <w:rPr>
          <w:rFonts w:ascii="Arial" w:hAnsi="Arial" w:cs="Arial"/>
          <w:sz w:val="22"/>
          <w:szCs w:val="22"/>
        </w:rPr>
        <w:t>ja</w:t>
      </w:r>
    </w:p>
    <w:p w14:paraId="32EA9B36" w14:textId="2CAE6001" w:rsidR="00D033D6" w:rsidRPr="008D4497" w:rsidRDefault="00D033D6" w:rsidP="00D033D6">
      <w:pPr>
        <w:pStyle w:val="HTMLPreformatted"/>
        <w:rPr>
          <w:rFonts w:ascii="Arial" w:hAnsi="Arial" w:cs="Arial"/>
          <w:sz w:val="22"/>
          <w:szCs w:val="22"/>
        </w:rPr>
      </w:pPr>
      <w:r w:rsidRPr="008D4497">
        <w:rPr>
          <w:rFonts w:ascii="Arial" w:hAnsi="Arial" w:cs="Arial"/>
          <w:sz w:val="22"/>
          <w:szCs w:val="22"/>
        </w:rPr>
        <w:t xml:space="preserve">- </w:t>
      </w:r>
      <w:r w:rsidR="009B2A4A" w:rsidRPr="008D4497">
        <w:rPr>
          <w:rFonts w:ascii="Arial" w:hAnsi="Arial" w:cs="Arial"/>
          <w:sz w:val="22"/>
          <w:szCs w:val="22"/>
        </w:rPr>
        <w:t>nein</w:t>
      </w:r>
    </w:p>
    <w:p w14:paraId="794F666A" w14:textId="1EEFCC1E" w:rsidR="00D033D6" w:rsidRPr="008D4497" w:rsidRDefault="00D033D6" w:rsidP="00FC03F8">
      <w:pPr>
        <w:pStyle w:val="HTMLPreformatted"/>
        <w:rPr>
          <w:rFonts w:ascii="Arial" w:hAnsi="Arial" w:cs="Arial"/>
          <w:sz w:val="22"/>
          <w:szCs w:val="22"/>
        </w:rPr>
      </w:pPr>
      <w:r w:rsidRPr="008D4497">
        <w:rPr>
          <w:rFonts w:ascii="Arial" w:hAnsi="Arial" w:cs="Arial"/>
          <w:sz w:val="22"/>
          <w:szCs w:val="22"/>
        </w:rPr>
        <w:t>- keine Antwort</w:t>
      </w:r>
    </w:p>
    <w:p w14:paraId="4E6F8F7D" w14:textId="77777777" w:rsidR="004A7F52" w:rsidRPr="008D4497" w:rsidRDefault="004A7F52" w:rsidP="00FC03F8">
      <w:pPr>
        <w:pStyle w:val="HTMLPreformatted"/>
        <w:rPr>
          <w:rFonts w:cs="Arial"/>
          <w:sz w:val="22"/>
          <w:szCs w:val="22"/>
        </w:rPr>
      </w:pPr>
    </w:p>
    <w:p w14:paraId="308212CC" w14:textId="47C97151"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8. Sind Sie Deutschmuttersprachler?</w:t>
      </w:r>
    </w:p>
    <w:p w14:paraId="0917EFA8" w14:textId="77777777"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ja</w:t>
      </w:r>
    </w:p>
    <w:p w14:paraId="7651C7CF" w14:textId="77777777"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nein</w:t>
      </w:r>
    </w:p>
    <w:p w14:paraId="28C88AD0" w14:textId="42099064" w:rsidR="00BF4D6C" w:rsidRPr="008D4497" w:rsidRDefault="00BF4D6C" w:rsidP="00FC03F8">
      <w:pPr>
        <w:pStyle w:val="HTMLPreformatted"/>
        <w:rPr>
          <w:rFonts w:ascii="Arial" w:hAnsi="Arial" w:cs="Arial"/>
          <w:sz w:val="22"/>
          <w:szCs w:val="22"/>
        </w:rPr>
      </w:pPr>
      <w:r w:rsidRPr="008D4497">
        <w:rPr>
          <w:rFonts w:ascii="Arial" w:hAnsi="Arial" w:cs="Arial"/>
          <w:sz w:val="22"/>
          <w:szCs w:val="22"/>
        </w:rPr>
        <w:t>- keine Antwort</w:t>
      </w:r>
    </w:p>
    <w:p w14:paraId="02B947F3" w14:textId="77777777" w:rsidR="00741DF3" w:rsidRPr="008D4497" w:rsidRDefault="00741DF3" w:rsidP="00FC03F8">
      <w:pPr>
        <w:pStyle w:val="HTMLPreformatted"/>
        <w:rPr>
          <w:rFonts w:ascii="Arial" w:hAnsi="Arial" w:cs="Arial"/>
          <w:sz w:val="22"/>
          <w:szCs w:val="22"/>
        </w:rPr>
      </w:pPr>
    </w:p>
    <w:p w14:paraId="27AAB411" w14:textId="75354ED1"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9. Wenn nicht, wie lange sprechen Sie schon Deutsch (Jahre)?</w:t>
      </w:r>
    </w:p>
    <w:p w14:paraId="5ACABBED" w14:textId="4D400B60"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- 1 – 5</w:t>
      </w:r>
    </w:p>
    <w:p w14:paraId="2E986571" w14:textId="4706038F"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- 6 – 10</w:t>
      </w:r>
    </w:p>
    <w:p w14:paraId="27785A92" w14:textId="30B99727"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- 10 – 15</w:t>
      </w:r>
    </w:p>
    <w:p w14:paraId="1D936D07" w14:textId="551CA9B1"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- 16 – 20</w:t>
      </w:r>
    </w:p>
    <w:p w14:paraId="4F37678F" w14:textId="77777777"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keine Antwort</w:t>
      </w:r>
    </w:p>
    <w:p w14:paraId="7654A0D3" w14:textId="77777777" w:rsidR="00BF4D6C" w:rsidRPr="008D4497" w:rsidRDefault="00BF4D6C" w:rsidP="00FC03F8">
      <w:pPr>
        <w:pStyle w:val="HTMLPreformatted"/>
        <w:rPr>
          <w:rFonts w:ascii="Arial" w:hAnsi="Arial" w:cs="Arial"/>
          <w:sz w:val="22"/>
          <w:szCs w:val="22"/>
        </w:rPr>
      </w:pPr>
      <w:bookmarkStart w:id="0" w:name="_GoBack"/>
      <w:bookmarkEnd w:id="0"/>
    </w:p>
    <w:p w14:paraId="034EB71A" w14:textId="3001CDB4"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xml:space="preserve">10. Leiter-Frage (nach </w:t>
      </w:r>
      <w:r w:rsidRPr="008D4497">
        <w:rPr>
          <w:rFonts w:ascii="Arial" w:hAnsi="Arial" w:cs="Arial"/>
          <w:i/>
          <w:sz w:val="22"/>
          <w:szCs w:val="22"/>
        </w:rPr>
        <w:t>Adler et al. 2000, Health Psychology</w:t>
      </w:r>
      <w:r w:rsidRPr="008D4497">
        <w:rPr>
          <w:rFonts w:ascii="Arial" w:hAnsi="Arial" w:cs="Arial"/>
          <w:sz w:val="22"/>
          <w:szCs w:val="22"/>
        </w:rPr>
        <w:t>)</w:t>
      </w:r>
    </w:p>
    <w:p w14:paraId="0CB9ACE2" w14:textId="414E280D" w:rsidR="00BF4D6C" w:rsidRPr="008D4497" w:rsidRDefault="00BF4D6C" w:rsidP="00BF4D6C">
      <w:pPr>
        <w:pStyle w:val="HTMLPreformatted"/>
        <w:rPr>
          <w:rFonts w:ascii="Arial" w:hAnsi="Arial" w:cs="Arial"/>
          <w:sz w:val="22"/>
          <w:szCs w:val="22"/>
        </w:rPr>
      </w:pPr>
      <w:r w:rsidRPr="008D4497">
        <w:rPr>
          <w:rFonts w:ascii="Arial" w:hAnsi="Arial" w:cs="Arial"/>
          <w:sz w:val="22"/>
          <w:szCs w:val="22"/>
        </w:rPr>
        <w:t xml:space="preserve">Stellen Sie sich eine </w:t>
      </w:r>
      <w:r w:rsidR="00EE17B3" w:rsidRPr="008D4497">
        <w:rPr>
          <w:rFonts w:ascii="Arial" w:hAnsi="Arial" w:cs="Arial"/>
          <w:sz w:val="22"/>
          <w:szCs w:val="22"/>
        </w:rPr>
        <w:t>Leiter mit 10 Sprossen</w:t>
      </w:r>
      <w:r w:rsidR="009B46E1" w:rsidRPr="008D4497">
        <w:rPr>
          <w:rFonts w:ascii="Arial" w:hAnsi="Arial" w:cs="Arial"/>
          <w:sz w:val="22"/>
          <w:szCs w:val="22"/>
        </w:rPr>
        <w:t xml:space="preserve"> vor. Die Positionen auf der Leiter repräsentieren den </w:t>
      </w:r>
      <w:r w:rsidR="00EE17B3" w:rsidRPr="008D4497">
        <w:rPr>
          <w:rFonts w:ascii="Arial" w:hAnsi="Arial" w:cs="Arial"/>
          <w:sz w:val="22"/>
          <w:szCs w:val="22"/>
        </w:rPr>
        <w:t>gesel</w:t>
      </w:r>
      <w:r w:rsidR="00137D7F" w:rsidRPr="008D4497">
        <w:rPr>
          <w:rFonts w:ascii="Arial" w:hAnsi="Arial" w:cs="Arial"/>
          <w:sz w:val="22"/>
          <w:szCs w:val="22"/>
        </w:rPr>
        <w:t>lschaftlichen Stand</w:t>
      </w:r>
      <w:r w:rsidR="00EE17B3" w:rsidRPr="008D4497">
        <w:rPr>
          <w:rFonts w:ascii="Arial" w:hAnsi="Arial" w:cs="Arial"/>
          <w:sz w:val="22"/>
          <w:szCs w:val="22"/>
        </w:rPr>
        <w:t>. Oben auf der Leiter befinden sich diejenigen, denen es am besten geht, die das meiste Geld haben, die beste Bildung, die besten Jobs. Unten stehen die Menschen, die am schlechtesten dran sind, die am wenigsten Geld haben, die schlechteste Bildung, die schlechtesten oder keine Jobs. Auf welcher Sprosse stehen Sie?</w:t>
      </w:r>
    </w:p>
    <w:p w14:paraId="25D54F44" w14:textId="77777777" w:rsidR="00BF4D6C" w:rsidRPr="008D4497" w:rsidRDefault="00BF4D6C" w:rsidP="00FC03F8">
      <w:pPr>
        <w:pStyle w:val="HTMLPreformatted"/>
        <w:rPr>
          <w:rFonts w:ascii="Arial" w:hAnsi="Arial" w:cs="Arial"/>
          <w:sz w:val="22"/>
          <w:szCs w:val="22"/>
        </w:rPr>
      </w:pPr>
    </w:p>
    <w:p w14:paraId="575A3D79" w14:textId="77777777" w:rsidR="00A90E48" w:rsidRPr="008D4497" w:rsidRDefault="00A90E48" w:rsidP="00FC03F8">
      <w:pPr>
        <w:pStyle w:val="HTMLPreformatted"/>
        <w:rPr>
          <w:rFonts w:ascii="Arial" w:hAnsi="Arial" w:cs="Arial"/>
          <w:sz w:val="22"/>
          <w:szCs w:val="22"/>
        </w:rPr>
      </w:pPr>
    </w:p>
    <w:p w14:paraId="2A13B170" w14:textId="7B2575F5" w:rsidR="00D50C26" w:rsidRPr="008D4497" w:rsidRDefault="00D50C26" w:rsidP="001E6E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1"/>
        </w:tabs>
        <w:rPr>
          <w:rFonts w:ascii="Arial" w:hAnsi="Arial" w:cs="Arial"/>
          <w:sz w:val="22"/>
          <w:szCs w:val="22"/>
        </w:rPr>
      </w:pPr>
      <w:r w:rsidRPr="008D4497">
        <w:rPr>
          <w:rFonts w:ascii="Arial" w:hAnsi="Arial" w:cs="Arial"/>
          <w:sz w:val="22"/>
          <w:szCs w:val="22"/>
        </w:rPr>
        <w:t>Teil 2: Fragen zu der Studie</w:t>
      </w:r>
    </w:p>
    <w:p w14:paraId="394D4055" w14:textId="508AE2A3" w:rsidR="001E6EF3" w:rsidRPr="008D4497" w:rsidRDefault="001E6EF3" w:rsidP="001E6E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1"/>
        </w:tabs>
        <w:rPr>
          <w:rFonts w:ascii="Arial" w:hAnsi="Arial" w:cs="Arial"/>
          <w:sz w:val="22"/>
          <w:szCs w:val="22"/>
        </w:rPr>
      </w:pPr>
      <w:r w:rsidRPr="008D4497">
        <w:rPr>
          <w:rFonts w:ascii="Arial" w:hAnsi="Arial" w:cs="Arial"/>
          <w:sz w:val="22"/>
          <w:szCs w:val="22"/>
        </w:rPr>
        <w:tab/>
      </w:r>
    </w:p>
    <w:p w14:paraId="0D99ADA8" w14:textId="259A9C83" w:rsidR="00582885" w:rsidRPr="008D4497" w:rsidRDefault="00582885" w:rsidP="001E6EF3">
      <w:pPr>
        <w:pStyle w:val="HTMLPreformatted"/>
        <w:rPr>
          <w:rFonts w:ascii="Arial" w:hAnsi="Arial" w:cs="Arial"/>
          <w:sz w:val="22"/>
          <w:szCs w:val="22"/>
        </w:rPr>
      </w:pPr>
      <w:r w:rsidRPr="008D4497">
        <w:rPr>
          <w:rFonts w:ascii="Arial" w:hAnsi="Arial" w:cs="Arial"/>
          <w:sz w:val="22"/>
          <w:szCs w:val="22"/>
        </w:rPr>
        <w:t>Dieser Fragebogen ist Teil der Studie "Partial feedback and Ageing". Bitte beantworten Sie einige Fragen</w:t>
      </w:r>
      <w:r w:rsidR="00B34DBA" w:rsidRPr="008D4497">
        <w:rPr>
          <w:rFonts w:ascii="Arial" w:hAnsi="Arial" w:cs="Arial"/>
          <w:sz w:val="22"/>
          <w:szCs w:val="22"/>
        </w:rPr>
        <w:t xml:space="preserve"> zu</w:t>
      </w:r>
      <w:r w:rsidRPr="008D4497">
        <w:rPr>
          <w:rFonts w:ascii="Arial" w:hAnsi="Arial" w:cs="Arial"/>
          <w:sz w:val="22"/>
          <w:szCs w:val="22"/>
        </w:rPr>
        <w:t xml:space="preserve"> der Studie. Die Angaben bleiben anonym. Sie können entweder auf Deutsch oder</w:t>
      </w:r>
      <w:r w:rsidR="00B85124" w:rsidRPr="008D4497">
        <w:rPr>
          <w:rFonts w:ascii="Arial" w:hAnsi="Arial" w:cs="Arial"/>
          <w:sz w:val="22"/>
          <w:szCs w:val="22"/>
        </w:rPr>
        <w:t xml:space="preserve"> auf</w:t>
      </w:r>
      <w:r w:rsidRPr="008D4497">
        <w:rPr>
          <w:rFonts w:ascii="Arial" w:hAnsi="Arial" w:cs="Arial"/>
          <w:sz w:val="22"/>
          <w:szCs w:val="22"/>
        </w:rPr>
        <w:t xml:space="preserve"> Englisch antworten.</w:t>
      </w:r>
    </w:p>
    <w:p w14:paraId="0759CE9A" w14:textId="77777777" w:rsidR="001E6EF3" w:rsidRPr="008D4497" w:rsidRDefault="001E6EF3" w:rsidP="001E6EF3">
      <w:pPr>
        <w:pStyle w:val="HTMLPreformatted"/>
        <w:rPr>
          <w:rFonts w:ascii="Arial" w:hAnsi="Arial" w:cs="Arial"/>
          <w:sz w:val="22"/>
          <w:szCs w:val="22"/>
        </w:rPr>
      </w:pPr>
    </w:p>
    <w:p w14:paraId="64BB1316" w14:textId="0AE245C0" w:rsidR="0017470C" w:rsidRPr="008D4497" w:rsidRDefault="0017470C" w:rsidP="0017470C">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 xml:space="preserve">1. </w:t>
      </w:r>
      <w:r w:rsidR="00F768C0" w:rsidRPr="008D4497">
        <w:rPr>
          <w:rFonts w:ascii="Arial" w:hAnsi="Arial" w:cs="Arial"/>
          <w:sz w:val="22"/>
          <w:szCs w:val="22"/>
        </w:rPr>
        <w:t>Habe</w:t>
      </w:r>
      <w:r w:rsidR="00B85124" w:rsidRPr="008D4497">
        <w:rPr>
          <w:rFonts w:ascii="Arial" w:hAnsi="Arial" w:cs="Arial"/>
          <w:sz w:val="22"/>
          <w:szCs w:val="22"/>
        </w:rPr>
        <w:t>n</w:t>
      </w:r>
      <w:r w:rsidRPr="008D4497">
        <w:rPr>
          <w:rFonts w:ascii="Arial" w:hAnsi="Arial" w:cs="Arial"/>
          <w:sz w:val="22"/>
          <w:szCs w:val="22"/>
        </w:rPr>
        <w:t xml:space="preserve"> Sie allgemeine An</w:t>
      </w:r>
      <w:r w:rsidR="0076173F" w:rsidRPr="008D4497">
        <w:rPr>
          <w:rFonts w:ascii="Arial" w:hAnsi="Arial" w:cs="Arial"/>
          <w:sz w:val="22"/>
          <w:szCs w:val="22"/>
        </w:rPr>
        <w:t>merkungen zu der Studie?</w:t>
      </w:r>
    </w:p>
    <w:p w14:paraId="38A2D705"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ABA9A90"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3C83D9D"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33F06576"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73950E5" w14:textId="2942D4B7" w:rsidR="00DA1103" w:rsidRPr="008D4497" w:rsidRDefault="00146C04" w:rsidP="00DA11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2</w:t>
      </w:r>
      <w:r w:rsidR="00DA1103" w:rsidRPr="008D4497">
        <w:rPr>
          <w:rFonts w:ascii="Arial" w:hAnsi="Arial" w:cs="Arial"/>
          <w:sz w:val="22"/>
          <w:szCs w:val="22"/>
        </w:rPr>
        <w:t xml:space="preserve">. </w:t>
      </w:r>
      <w:r w:rsidR="005673CC" w:rsidRPr="008D4497">
        <w:rPr>
          <w:rFonts w:ascii="Arial" w:hAnsi="Arial" w:cs="Arial"/>
          <w:sz w:val="22"/>
          <w:szCs w:val="22"/>
        </w:rPr>
        <w:t>Waren es</w:t>
      </w:r>
      <w:r w:rsidR="00235F9B" w:rsidRPr="008D4497">
        <w:rPr>
          <w:rFonts w:ascii="Arial" w:hAnsi="Arial" w:cs="Arial"/>
          <w:sz w:val="22"/>
          <w:szCs w:val="22"/>
        </w:rPr>
        <w:t xml:space="preserve"> für Sie</w:t>
      </w:r>
      <w:r w:rsidR="005673CC" w:rsidRPr="008D4497">
        <w:rPr>
          <w:rFonts w:ascii="Arial" w:hAnsi="Arial" w:cs="Arial"/>
          <w:sz w:val="22"/>
          <w:szCs w:val="22"/>
        </w:rPr>
        <w:t xml:space="preserve"> zu viele oder zu wenig</w:t>
      </w:r>
      <w:r w:rsidR="00235F9B" w:rsidRPr="008D4497">
        <w:rPr>
          <w:rFonts w:ascii="Arial" w:hAnsi="Arial" w:cs="Arial"/>
          <w:sz w:val="22"/>
          <w:szCs w:val="22"/>
        </w:rPr>
        <w:t>e Durchgänge pro Block</w:t>
      </w:r>
      <w:r w:rsidR="00DA1103" w:rsidRPr="008D4497">
        <w:rPr>
          <w:rFonts w:ascii="Arial" w:hAnsi="Arial" w:cs="Arial"/>
          <w:sz w:val="22"/>
          <w:szCs w:val="22"/>
        </w:rPr>
        <w:t>?</w:t>
      </w:r>
    </w:p>
    <w:p w14:paraId="287126E7"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CE15568" w14:textId="77777777" w:rsidR="00DA1103" w:rsidRPr="008D4497" w:rsidRDefault="00DA110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7EE26E4"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656AA6F"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3BD87DF8" w14:textId="11D65CE5" w:rsidR="005673CC" w:rsidRPr="008D4497" w:rsidRDefault="00146C04" w:rsidP="005673CC">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3</w:t>
      </w:r>
      <w:r w:rsidR="005673CC" w:rsidRPr="008D4497">
        <w:rPr>
          <w:rFonts w:ascii="Arial" w:hAnsi="Arial" w:cs="Arial"/>
          <w:sz w:val="22"/>
          <w:szCs w:val="22"/>
        </w:rPr>
        <w:t xml:space="preserve">. </w:t>
      </w:r>
      <w:r w:rsidRPr="008D4497">
        <w:rPr>
          <w:rFonts w:ascii="Arial" w:hAnsi="Arial" w:cs="Arial"/>
          <w:sz w:val="22"/>
          <w:szCs w:val="22"/>
        </w:rPr>
        <w:t>Wie hat die Anzahl der Optionen Ihre Strategie beeinflusst</w:t>
      </w:r>
      <w:r w:rsidR="005673CC" w:rsidRPr="008D4497">
        <w:rPr>
          <w:rFonts w:ascii="Arial" w:hAnsi="Arial" w:cs="Arial"/>
          <w:sz w:val="22"/>
          <w:szCs w:val="22"/>
        </w:rPr>
        <w:t>?</w:t>
      </w:r>
    </w:p>
    <w:p w14:paraId="3C9F06E6" w14:textId="77777777" w:rsidR="005673CC" w:rsidRPr="008D4497" w:rsidRDefault="005673CC"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61083BE"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5D5213D"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3C6914DA"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651B40E"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AC3E3A0" w14:textId="10F52195" w:rsidR="006D1D0B" w:rsidRPr="008D4497" w:rsidRDefault="006D1D0B" w:rsidP="006D1D0B">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4. Haben Sie Ähnlichkeiten</w:t>
      </w:r>
      <w:r w:rsidR="004E7917" w:rsidRPr="008D4497">
        <w:rPr>
          <w:rFonts w:ascii="Arial" w:hAnsi="Arial" w:cs="Arial"/>
          <w:sz w:val="22"/>
          <w:szCs w:val="22"/>
        </w:rPr>
        <w:t xml:space="preserve"> bezüglich der Wahrscheinlichkeiten</w:t>
      </w:r>
      <w:r w:rsidRPr="008D4497">
        <w:rPr>
          <w:rFonts w:ascii="Arial" w:hAnsi="Arial" w:cs="Arial"/>
          <w:sz w:val="22"/>
          <w:szCs w:val="22"/>
        </w:rPr>
        <w:t xml:space="preserve"> </w:t>
      </w:r>
      <w:r w:rsidR="004E7917" w:rsidRPr="008D4497">
        <w:rPr>
          <w:rFonts w:ascii="Arial" w:hAnsi="Arial" w:cs="Arial"/>
          <w:sz w:val="22"/>
          <w:szCs w:val="22"/>
        </w:rPr>
        <w:t>in</w:t>
      </w:r>
      <w:r w:rsidRPr="008D4497">
        <w:rPr>
          <w:rFonts w:ascii="Arial" w:hAnsi="Arial" w:cs="Arial"/>
          <w:sz w:val="22"/>
          <w:szCs w:val="22"/>
        </w:rPr>
        <w:t xml:space="preserve"> den Bl</w:t>
      </w:r>
      <w:r w:rsidR="00081F6A" w:rsidRPr="008D4497">
        <w:rPr>
          <w:rFonts w:ascii="Arial" w:hAnsi="Arial" w:cs="Arial"/>
          <w:sz w:val="22"/>
          <w:szCs w:val="22"/>
        </w:rPr>
        <w:t xml:space="preserve">öcken </w:t>
      </w:r>
      <w:r w:rsidR="00F528C2" w:rsidRPr="008D4497">
        <w:rPr>
          <w:rFonts w:ascii="Arial" w:hAnsi="Arial" w:cs="Arial"/>
          <w:sz w:val="22"/>
          <w:szCs w:val="22"/>
        </w:rPr>
        <w:t>festgestellt</w:t>
      </w:r>
      <w:r w:rsidRPr="008D4497">
        <w:rPr>
          <w:rFonts w:ascii="Arial" w:hAnsi="Arial" w:cs="Arial"/>
          <w:sz w:val="22"/>
          <w:szCs w:val="22"/>
        </w:rPr>
        <w:t>?</w:t>
      </w:r>
    </w:p>
    <w:p w14:paraId="6F362204" w14:textId="77777777" w:rsidR="006D1D0B" w:rsidRPr="008D4497" w:rsidRDefault="006D1D0B"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3F351C09"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7755428"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5B2A388E"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DC877FF"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772D53A" w14:textId="149C0222" w:rsidR="00081F6A" w:rsidRPr="008D4497" w:rsidRDefault="004B527A" w:rsidP="00081F6A">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5</w:t>
      </w:r>
      <w:r w:rsidR="00081F6A" w:rsidRPr="008D4497">
        <w:rPr>
          <w:rFonts w:ascii="Arial" w:hAnsi="Arial" w:cs="Arial"/>
          <w:sz w:val="22"/>
          <w:szCs w:val="22"/>
        </w:rPr>
        <w:t xml:space="preserve">. </w:t>
      </w:r>
      <w:r w:rsidRPr="008D4497">
        <w:rPr>
          <w:rFonts w:ascii="Arial" w:hAnsi="Arial" w:cs="Arial"/>
          <w:sz w:val="22"/>
          <w:szCs w:val="22"/>
        </w:rPr>
        <w:t xml:space="preserve">Denken Sie, dass die Optionen </w:t>
      </w:r>
      <w:r w:rsidR="001E6B91" w:rsidRPr="008D4497">
        <w:rPr>
          <w:rFonts w:ascii="Arial" w:hAnsi="Arial" w:cs="Arial"/>
          <w:sz w:val="22"/>
          <w:szCs w:val="22"/>
        </w:rPr>
        <w:t xml:space="preserve">gut </w:t>
      </w:r>
      <w:r w:rsidR="005A242D" w:rsidRPr="008D4497">
        <w:rPr>
          <w:rFonts w:ascii="Arial" w:hAnsi="Arial" w:cs="Arial"/>
          <w:sz w:val="22"/>
          <w:szCs w:val="22"/>
        </w:rPr>
        <w:t xml:space="preserve">voneinander </w:t>
      </w:r>
      <w:r w:rsidR="001E6B91" w:rsidRPr="008D4497">
        <w:rPr>
          <w:rFonts w:ascii="Arial" w:hAnsi="Arial" w:cs="Arial"/>
          <w:sz w:val="22"/>
          <w:szCs w:val="22"/>
        </w:rPr>
        <w:t>zu unterscheiden waren</w:t>
      </w:r>
      <w:r w:rsidR="00081F6A" w:rsidRPr="008D4497">
        <w:rPr>
          <w:rFonts w:ascii="Arial" w:hAnsi="Arial" w:cs="Arial"/>
          <w:sz w:val="22"/>
          <w:szCs w:val="22"/>
        </w:rPr>
        <w:t>?</w:t>
      </w:r>
    </w:p>
    <w:p w14:paraId="2D35E3D9" w14:textId="77777777" w:rsidR="00081F6A" w:rsidRPr="008D4497" w:rsidRDefault="00081F6A"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5EB3104"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EB07EBB"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3FA809C"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5C24AEBF"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DFF3AA7" w14:textId="22B5693F" w:rsidR="001E6B91" w:rsidRPr="008D4497" w:rsidRDefault="00276A34" w:rsidP="001E6B91">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lastRenderedPageBreak/>
        <w:t>6</w:t>
      </w:r>
      <w:r w:rsidR="001E6B91" w:rsidRPr="008D4497">
        <w:rPr>
          <w:rFonts w:ascii="Arial" w:hAnsi="Arial" w:cs="Arial"/>
          <w:sz w:val="22"/>
          <w:szCs w:val="22"/>
        </w:rPr>
        <w:t xml:space="preserve">. </w:t>
      </w:r>
      <w:r w:rsidRPr="008D4497">
        <w:rPr>
          <w:rFonts w:ascii="Arial" w:hAnsi="Arial" w:cs="Arial"/>
          <w:sz w:val="22"/>
          <w:szCs w:val="22"/>
        </w:rPr>
        <w:t>War die Studie zu lang, um aufmerksam zu bleiben</w:t>
      </w:r>
      <w:r w:rsidR="001E6B91" w:rsidRPr="008D4497">
        <w:rPr>
          <w:rFonts w:ascii="Arial" w:hAnsi="Arial" w:cs="Arial"/>
          <w:sz w:val="22"/>
          <w:szCs w:val="22"/>
        </w:rPr>
        <w:t>?</w:t>
      </w:r>
    </w:p>
    <w:p w14:paraId="05447312" w14:textId="77777777" w:rsidR="001E6B91" w:rsidRPr="008D4497" w:rsidRDefault="001E6B91"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4832602"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650B992"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1EBC3E5"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CC70853"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459416DD" w14:textId="0F939B0B" w:rsidR="00276A34" w:rsidRPr="008D4497" w:rsidRDefault="00276A34" w:rsidP="00276A34">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 xml:space="preserve">7. </w:t>
      </w:r>
      <w:r w:rsidR="00C6332D" w:rsidRPr="008D4497">
        <w:rPr>
          <w:rFonts w:ascii="Arial" w:hAnsi="Arial" w:cs="Arial"/>
          <w:sz w:val="22"/>
          <w:szCs w:val="22"/>
        </w:rPr>
        <w:t>Wie fanden Sie die Geschwindigkeit der Studie</w:t>
      </w:r>
      <w:r w:rsidRPr="008D4497">
        <w:rPr>
          <w:rFonts w:ascii="Arial" w:hAnsi="Arial" w:cs="Arial"/>
          <w:sz w:val="22"/>
          <w:szCs w:val="22"/>
        </w:rPr>
        <w:t>?</w:t>
      </w:r>
    </w:p>
    <w:p w14:paraId="249364F0" w14:textId="77777777" w:rsidR="00276A34" w:rsidRPr="008D4497" w:rsidRDefault="00276A34"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41277761"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A9733B6"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45A7CBF9"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5148D6CA"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46E589B" w14:textId="219AAA5C" w:rsidR="004E1BA7" w:rsidRPr="008D4497" w:rsidRDefault="004E1BA7" w:rsidP="004E1BA7">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 xml:space="preserve">8. </w:t>
      </w:r>
      <w:r w:rsidR="00B34DBA" w:rsidRPr="008D4497">
        <w:rPr>
          <w:rFonts w:ascii="Arial" w:hAnsi="Arial" w:cs="Arial"/>
          <w:sz w:val="22"/>
          <w:szCs w:val="22"/>
        </w:rPr>
        <w:t>Was</w:t>
      </w:r>
      <w:r w:rsidR="00762EFA" w:rsidRPr="008D4497">
        <w:rPr>
          <w:rFonts w:ascii="Arial" w:hAnsi="Arial" w:cs="Arial"/>
          <w:sz w:val="22"/>
          <w:szCs w:val="22"/>
        </w:rPr>
        <w:t xml:space="preserve"> </w:t>
      </w:r>
      <w:r w:rsidR="00B34DBA" w:rsidRPr="008D4497">
        <w:rPr>
          <w:rFonts w:ascii="Arial" w:hAnsi="Arial" w:cs="Arial"/>
          <w:sz w:val="22"/>
          <w:szCs w:val="22"/>
        </w:rPr>
        <w:t>halten</w:t>
      </w:r>
      <w:r w:rsidR="001B28B7" w:rsidRPr="008D4497">
        <w:rPr>
          <w:rFonts w:ascii="Arial" w:hAnsi="Arial" w:cs="Arial"/>
          <w:sz w:val="22"/>
          <w:szCs w:val="22"/>
        </w:rPr>
        <w:t xml:space="preserve"> </w:t>
      </w:r>
      <w:r w:rsidR="00B34DBA" w:rsidRPr="008D4497">
        <w:rPr>
          <w:rFonts w:ascii="Arial" w:hAnsi="Arial" w:cs="Arial"/>
          <w:sz w:val="22"/>
          <w:szCs w:val="22"/>
        </w:rPr>
        <w:t>Sie von</w:t>
      </w:r>
      <w:r w:rsidR="00762EFA" w:rsidRPr="008D4497">
        <w:rPr>
          <w:rFonts w:ascii="Arial" w:hAnsi="Arial" w:cs="Arial"/>
          <w:sz w:val="22"/>
          <w:szCs w:val="22"/>
        </w:rPr>
        <w:t xml:space="preserve"> </w:t>
      </w:r>
      <w:r w:rsidR="00B34DBA" w:rsidRPr="008D4497">
        <w:rPr>
          <w:rFonts w:ascii="Arial" w:hAnsi="Arial" w:cs="Arial"/>
          <w:sz w:val="22"/>
          <w:szCs w:val="22"/>
        </w:rPr>
        <w:t>den</w:t>
      </w:r>
      <w:r w:rsidR="001B28B7" w:rsidRPr="008D4497">
        <w:rPr>
          <w:rFonts w:ascii="Arial" w:hAnsi="Arial" w:cs="Arial"/>
          <w:sz w:val="22"/>
          <w:szCs w:val="22"/>
        </w:rPr>
        <w:t xml:space="preserve"> extra Information</w:t>
      </w:r>
      <w:r w:rsidR="00762EFA" w:rsidRPr="008D4497">
        <w:rPr>
          <w:rFonts w:ascii="Arial" w:hAnsi="Arial" w:cs="Arial"/>
          <w:sz w:val="22"/>
          <w:szCs w:val="22"/>
        </w:rPr>
        <w:t>en</w:t>
      </w:r>
      <w:r w:rsidR="001B28B7" w:rsidRPr="008D4497">
        <w:rPr>
          <w:rFonts w:ascii="Arial" w:hAnsi="Arial" w:cs="Arial"/>
          <w:sz w:val="22"/>
          <w:szCs w:val="22"/>
        </w:rPr>
        <w:t xml:space="preserve"> zu den Optionen</w:t>
      </w:r>
      <w:r w:rsidRPr="008D4497">
        <w:rPr>
          <w:rFonts w:ascii="Arial" w:hAnsi="Arial" w:cs="Arial"/>
          <w:sz w:val="22"/>
          <w:szCs w:val="22"/>
        </w:rPr>
        <w:t>?</w:t>
      </w:r>
    </w:p>
    <w:p w14:paraId="1AD18F2C" w14:textId="77777777" w:rsidR="004E1BA7" w:rsidRPr="008D4497" w:rsidRDefault="004E1BA7"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0D0E91D"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264DA39"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214AA8E"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DDFC828"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2132B290" w14:textId="4A898AD4" w:rsidR="00762EFA" w:rsidRPr="008D4497" w:rsidRDefault="004A3CCC" w:rsidP="00762EFA">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9</w:t>
      </w:r>
      <w:r w:rsidR="00762EFA" w:rsidRPr="008D4497">
        <w:rPr>
          <w:rFonts w:ascii="Arial" w:hAnsi="Arial" w:cs="Arial"/>
          <w:sz w:val="22"/>
          <w:szCs w:val="22"/>
        </w:rPr>
        <w:t xml:space="preserve">. </w:t>
      </w:r>
      <w:r w:rsidR="00B34DBA" w:rsidRPr="008D4497">
        <w:rPr>
          <w:rFonts w:ascii="Arial" w:hAnsi="Arial" w:cs="Arial"/>
          <w:sz w:val="22"/>
          <w:szCs w:val="22"/>
        </w:rPr>
        <w:t>Was</w:t>
      </w:r>
      <w:r w:rsidR="00D50C26" w:rsidRPr="008D4497">
        <w:rPr>
          <w:rFonts w:ascii="Arial" w:hAnsi="Arial" w:cs="Arial"/>
          <w:sz w:val="22"/>
          <w:szCs w:val="22"/>
        </w:rPr>
        <w:t xml:space="preserve"> </w:t>
      </w:r>
      <w:r w:rsidR="00B34DBA" w:rsidRPr="008D4497">
        <w:rPr>
          <w:rFonts w:ascii="Arial" w:hAnsi="Arial" w:cs="Arial"/>
          <w:sz w:val="22"/>
          <w:szCs w:val="22"/>
        </w:rPr>
        <w:t>halten</w:t>
      </w:r>
      <w:r w:rsidR="00D50C26" w:rsidRPr="008D4497">
        <w:rPr>
          <w:rFonts w:ascii="Arial" w:hAnsi="Arial" w:cs="Arial"/>
          <w:sz w:val="22"/>
          <w:szCs w:val="22"/>
        </w:rPr>
        <w:t xml:space="preserve"> </w:t>
      </w:r>
      <w:r w:rsidR="00B34DBA" w:rsidRPr="008D4497">
        <w:rPr>
          <w:rFonts w:ascii="Arial" w:hAnsi="Arial" w:cs="Arial"/>
          <w:sz w:val="22"/>
          <w:szCs w:val="22"/>
        </w:rPr>
        <w:t>Sie von</w:t>
      </w:r>
      <w:r w:rsidR="00D50C26" w:rsidRPr="008D4497">
        <w:rPr>
          <w:rFonts w:ascii="Arial" w:hAnsi="Arial" w:cs="Arial"/>
          <w:sz w:val="22"/>
          <w:szCs w:val="22"/>
        </w:rPr>
        <w:t xml:space="preserve"> </w:t>
      </w:r>
      <w:r w:rsidR="00B34DBA" w:rsidRPr="008D4497">
        <w:rPr>
          <w:rFonts w:ascii="Arial" w:hAnsi="Arial" w:cs="Arial"/>
          <w:sz w:val="22"/>
          <w:szCs w:val="22"/>
        </w:rPr>
        <w:t>den</w:t>
      </w:r>
      <w:r w:rsidR="00D50C26" w:rsidRPr="008D4497">
        <w:rPr>
          <w:rFonts w:ascii="Arial" w:hAnsi="Arial" w:cs="Arial"/>
          <w:sz w:val="22"/>
          <w:szCs w:val="22"/>
        </w:rPr>
        <w:t xml:space="preserve"> extra Informationen oben auf dem Bildschirm</w:t>
      </w:r>
      <w:r w:rsidR="00762EFA" w:rsidRPr="008D4497">
        <w:rPr>
          <w:rFonts w:ascii="Arial" w:hAnsi="Arial" w:cs="Arial"/>
          <w:sz w:val="22"/>
          <w:szCs w:val="22"/>
        </w:rPr>
        <w:t>?</w:t>
      </w:r>
    </w:p>
    <w:p w14:paraId="4BAF5A94" w14:textId="77777777" w:rsidR="00762EFA" w:rsidRPr="008D4497" w:rsidRDefault="00762EFA"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848F308"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5D0E4D58"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08BA0642"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38ECAEC"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B4AD0DA" w14:textId="400A8EBE" w:rsidR="00B34DBA" w:rsidRPr="008D4497" w:rsidRDefault="00B34DBA" w:rsidP="00B34DBA">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10. Was denken Sie über die Höhe der Kompensation, die Sie für Ihre Teilnahmen erhalten?</w:t>
      </w:r>
    </w:p>
    <w:p w14:paraId="75188657" w14:textId="77777777" w:rsidR="00B34DBA" w:rsidRPr="008D4497" w:rsidRDefault="00B34DBA"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80B9B5E"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0546AF8"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719895D1" w14:textId="77777777" w:rsidR="00A90E48" w:rsidRPr="008D4497" w:rsidRDefault="00A90E48"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10197CE" w14:textId="5302A423" w:rsidR="004A3CCC" w:rsidRPr="008D4497" w:rsidRDefault="004A3CCC" w:rsidP="004A3CCC">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r w:rsidRPr="008D4497">
        <w:rPr>
          <w:rFonts w:ascii="Arial" w:hAnsi="Arial" w:cs="Arial"/>
          <w:sz w:val="22"/>
          <w:szCs w:val="22"/>
        </w:rPr>
        <w:t xml:space="preserve">11. </w:t>
      </w:r>
      <w:r w:rsidR="005A242D" w:rsidRPr="008D4497">
        <w:rPr>
          <w:rFonts w:ascii="Arial" w:hAnsi="Arial" w:cs="Arial"/>
          <w:sz w:val="22"/>
          <w:szCs w:val="22"/>
        </w:rPr>
        <w:t xml:space="preserve">Hat Ihnen die </w:t>
      </w:r>
      <w:r w:rsidRPr="008D4497">
        <w:rPr>
          <w:rFonts w:ascii="Arial" w:hAnsi="Arial" w:cs="Arial"/>
          <w:sz w:val="22"/>
          <w:szCs w:val="22"/>
        </w:rPr>
        <w:t xml:space="preserve">Studie </w:t>
      </w:r>
      <w:r w:rsidR="005A242D" w:rsidRPr="008D4497">
        <w:rPr>
          <w:rFonts w:ascii="Arial" w:hAnsi="Arial" w:cs="Arial"/>
          <w:sz w:val="22"/>
          <w:szCs w:val="22"/>
        </w:rPr>
        <w:t>Spaß gemacht</w:t>
      </w:r>
      <w:r w:rsidRPr="008D4497">
        <w:rPr>
          <w:rFonts w:ascii="Arial" w:hAnsi="Arial" w:cs="Arial"/>
          <w:sz w:val="22"/>
          <w:szCs w:val="22"/>
        </w:rPr>
        <w:t>?</w:t>
      </w:r>
    </w:p>
    <w:p w14:paraId="2E5BC0D6" w14:textId="77777777" w:rsidR="004A3CCC" w:rsidRPr="008D4497" w:rsidRDefault="004A3CCC"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45713F7F"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1877A71F" w14:textId="77777777" w:rsidR="003C2046" w:rsidRPr="008D4497" w:rsidRDefault="003C2046"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561E5F86" w14:textId="77777777" w:rsidR="001E6EF3" w:rsidRPr="008D4497" w:rsidRDefault="001E6EF3" w:rsidP="00A90E48">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sz w:val="22"/>
          <w:szCs w:val="22"/>
        </w:rPr>
      </w:pPr>
    </w:p>
    <w:p w14:paraId="66886E03" w14:textId="77777777" w:rsidR="001E6EF3" w:rsidRPr="008D4497" w:rsidRDefault="001E6EF3" w:rsidP="00FC03F8">
      <w:pPr>
        <w:pStyle w:val="HTMLPreformatted"/>
        <w:rPr>
          <w:rFonts w:ascii="Arial" w:hAnsi="Arial" w:cs="Arial"/>
          <w:sz w:val="22"/>
          <w:szCs w:val="22"/>
        </w:rPr>
      </w:pPr>
    </w:p>
    <w:sectPr w:rsidR="001E6EF3" w:rsidRPr="008D4497" w:rsidSect="003C0F1C">
      <w:headerReference w:type="even" r:id="rId8"/>
      <w:headerReference w:type="default" r:id="rId9"/>
      <w:headerReference w:type="first" r:id="rId10"/>
      <w:footerReference w:type="first" r:id="rId11"/>
      <w:type w:val="continuous"/>
      <w:pgSz w:w="11906" w:h="16838" w:code="9"/>
      <w:pgMar w:top="1247" w:right="1418" w:bottom="1247" w:left="1418" w:header="567" w:footer="157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12550" w14:textId="77777777" w:rsidR="003D1075" w:rsidRDefault="003D1075">
      <w:r>
        <w:separator/>
      </w:r>
    </w:p>
  </w:endnote>
  <w:endnote w:type="continuationSeparator" w:id="0">
    <w:p w14:paraId="49116943" w14:textId="77777777" w:rsidR="003D1075" w:rsidRDefault="003D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fa Rotis Sans Serif">
    <w:altName w:val="Geneva"/>
    <w:panose1 w:val="00000400000000000000"/>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B9E86" w14:textId="77777777" w:rsidR="004B527A" w:rsidRPr="003C0F1C" w:rsidRDefault="004B527A" w:rsidP="002D7821">
    <w:pPr>
      <w:pBdr>
        <w:top w:val="single" w:sz="6" w:space="0" w:color="auto"/>
      </w:pBdr>
      <w:rPr>
        <w:rFonts w:ascii="Agfa Rotis Sans Serif" w:hAnsi="Agfa Rotis Sans Serif"/>
        <w:szCs w:val="22"/>
      </w:rPr>
    </w:pPr>
    <w:r>
      <w:rPr>
        <w:rFonts w:ascii="Agfa Rotis Sans Serif" w:hAnsi="Agfa Rotis Sans Serif"/>
        <w:noProof/>
        <w:szCs w:val="22"/>
      </w:rPr>
      <mc:AlternateContent>
        <mc:Choice Requires="wps">
          <w:drawing>
            <wp:anchor distT="0" distB="0" distL="114300" distR="114300" simplePos="0" relativeHeight="251659776" behindDoc="0" locked="0" layoutInCell="1" allowOverlap="1" wp14:anchorId="1898F0A8" wp14:editId="3E552809">
              <wp:simplePos x="0" y="0"/>
              <wp:positionH relativeFrom="page">
                <wp:posOffset>4288155</wp:posOffset>
              </wp:positionH>
              <wp:positionV relativeFrom="page">
                <wp:posOffset>9518015</wp:posOffset>
              </wp:positionV>
              <wp:extent cx="2975610" cy="841375"/>
              <wp:effectExtent l="1905" t="2540" r="381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340B2" w14:textId="5B9C0CDF" w:rsidR="004B527A" w:rsidRDefault="004B527A" w:rsidP="003C0F1C">
                          <w:pPr>
                            <w:tabs>
                              <w:tab w:val="left" w:pos="851"/>
                            </w:tabs>
                            <w:jc w:val="right"/>
                            <w:rPr>
                              <w:rFonts w:ascii="Agfa Rotis Sans Serif" w:hAnsi="Agfa Rotis Sans Serif"/>
                              <w:sz w:val="18"/>
                            </w:rPr>
                          </w:pPr>
                          <w:r w:rsidRPr="00490B71">
                            <w:rPr>
                              <w:rFonts w:ascii="Agfa Rotis Sans Serif" w:hAnsi="Agfa Rotis Sans Serif"/>
                              <w:sz w:val="18"/>
                            </w:rPr>
                            <w:t xml:space="preserve">Kontaktdaten des verantwortlichen </w:t>
                          </w:r>
                          <w:r>
                            <w:rPr>
                              <w:rFonts w:ascii="Agfa Rotis Sans Serif" w:hAnsi="Agfa Rotis Sans Serif"/>
                              <w:sz w:val="18"/>
                            </w:rPr>
                            <w:t xml:space="preserve">Leiters des Forschungsvorhabens: </w:t>
                          </w:r>
                          <w:r w:rsidRPr="00490B71">
                            <w:rPr>
                              <w:rFonts w:ascii="Agfa Rotis Sans Serif" w:hAnsi="Agfa Rotis Sans Serif"/>
                              <w:sz w:val="18"/>
                            </w:rPr>
                            <w:t>Job Schepens</w:t>
                          </w:r>
                          <w:r>
                            <w:rPr>
                              <w:rFonts w:ascii="Agfa Rotis Sans Serif" w:hAnsi="Agfa Rotis Sans Serif"/>
                              <w:sz w:val="18"/>
                            </w:rPr>
                            <w:t xml:space="preserve">, </w:t>
                          </w:r>
                          <w:hyperlink r:id="rId1" w:history="1">
                            <w:r w:rsidRPr="002F54DF">
                              <w:rPr>
                                <w:rStyle w:val="Hyperlink"/>
                                <w:rFonts w:ascii="Agfa Rotis Sans Serif" w:hAnsi="Agfa Rotis Sans Serif"/>
                                <w:sz w:val="18"/>
                              </w:rPr>
                              <w:t>schepens@mpib-berlin.mpg.de</w:t>
                            </w:r>
                          </w:hyperlink>
                        </w:p>
                        <w:p w14:paraId="1205C5FB" w14:textId="77777777" w:rsidR="004B527A" w:rsidRDefault="004B527A" w:rsidP="00490B71">
                          <w:pPr>
                            <w:tabs>
                              <w:tab w:val="left" w:pos="851"/>
                            </w:tabs>
                            <w:jc w:val="right"/>
                            <w:rPr>
                              <w:rFonts w:ascii="Agfa Rotis Sans Serif" w:hAnsi="Agfa Rotis Sans Serif"/>
                              <w:sz w:val="18"/>
                            </w:rPr>
                          </w:pPr>
                          <w:r>
                            <w:rPr>
                              <w:rFonts w:ascii="Agfa Rotis Sans Serif" w:hAnsi="Agfa Rotis Sans Serif"/>
                              <w:sz w:val="18"/>
                            </w:rPr>
                            <w:t>Lentzeallee 94 D-14195 Berlin (Dahlem:</w:t>
                          </w:r>
                        </w:p>
                        <w:p w14:paraId="0288F572" w14:textId="77777777" w:rsidR="004B527A" w:rsidRPr="00490B71" w:rsidRDefault="004B527A" w:rsidP="003C0F1C">
                          <w:pPr>
                            <w:tabs>
                              <w:tab w:val="left" w:pos="851"/>
                            </w:tabs>
                            <w:jc w:val="right"/>
                            <w:rPr>
                              <w:rFonts w:ascii="Agfa Rotis Sans Serif" w:hAnsi="Agfa Rotis Sans Serif"/>
                              <w:sz w:val="18"/>
                            </w:rPr>
                          </w:pPr>
                        </w:p>
                        <w:p w14:paraId="5B3CBFEC" w14:textId="77777777" w:rsidR="004B527A" w:rsidRPr="00490B71" w:rsidRDefault="004B527A">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4" o:spid="_x0000_s1027" type="#_x0000_t202" style="position:absolute;margin-left:337.65pt;margin-top:749.45pt;width:234.3pt;height:6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mQa8CAACw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" filled="f" stroked="f">
              <v:textbox inset="0,0,0,0">
                <w:txbxContent>
                  <w:p w14:paraId="5FF340B2" w14:textId="5B9C0CDF" w:rsidR="0017470C" w:rsidRDefault="0017470C" w:rsidP="003C0F1C">
                    <w:pPr>
                      <w:tabs>
                        <w:tab w:val="left" w:pos="851"/>
                      </w:tabs>
                      <w:jc w:val="right"/>
                      <w:rPr>
                        <w:rFonts w:ascii="Agfa Rotis Sans Serif" w:hAnsi="Agfa Rotis Sans Serif"/>
                        <w:sz w:val="18"/>
                      </w:rPr>
                    </w:pPr>
                    <w:r w:rsidRPr="00490B71">
                      <w:rPr>
                        <w:rFonts w:ascii="Agfa Rotis Sans Serif" w:hAnsi="Agfa Rotis Sans Serif"/>
                        <w:sz w:val="18"/>
                      </w:rPr>
                      <w:t xml:space="preserve">Kontaktdaten des verantwortlichen </w:t>
                    </w:r>
                    <w:r>
                      <w:rPr>
                        <w:rFonts w:ascii="Agfa Rotis Sans Serif" w:hAnsi="Agfa Rotis Sans Serif"/>
                        <w:sz w:val="18"/>
                      </w:rPr>
                      <w:t xml:space="preserve">Leiters des Forschungsvorhabens: </w:t>
                    </w:r>
                    <w:r w:rsidRPr="00490B71">
                      <w:rPr>
                        <w:rFonts w:ascii="Agfa Rotis Sans Serif" w:hAnsi="Agfa Rotis Sans Serif"/>
                        <w:sz w:val="18"/>
                      </w:rPr>
                      <w:t>Job Schepens</w:t>
                    </w:r>
                    <w:r>
                      <w:rPr>
                        <w:rFonts w:ascii="Agfa Rotis Sans Serif" w:hAnsi="Agfa Rotis Sans Serif"/>
                        <w:sz w:val="18"/>
                      </w:rPr>
                      <w:t xml:space="preserve">, </w:t>
                    </w:r>
                    <w:hyperlink r:id="rId2" w:history="1">
                      <w:r w:rsidRPr="002F54DF">
                        <w:rPr>
                          <w:rStyle w:val="Link"/>
                          <w:rFonts w:ascii="Agfa Rotis Sans Serif" w:hAnsi="Agfa Rotis Sans Serif"/>
                          <w:sz w:val="18"/>
                        </w:rPr>
                        <w:t>schepens@mpib-berlin.mpg.de</w:t>
                      </w:r>
                    </w:hyperlink>
                  </w:p>
                  <w:p w14:paraId="1205C5FB" w14:textId="77777777" w:rsidR="0017470C" w:rsidRDefault="0017470C" w:rsidP="00490B71">
                    <w:pPr>
                      <w:tabs>
                        <w:tab w:val="left" w:pos="851"/>
                      </w:tabs>
                      <w:jc w:val="right"/>
                      <w:rPr>
                        <w:rFonts w:ascii="Agfa Rotis Sans Serif" w:hAnsi="Agfa Rotis Sans Serif"/>
                        <w:sz w:val="18"/>
                      </w:rPr>
                    </w:pPr>
                    <w:r>
                      <w:rPr>
                        <w:rFonts w:ascii="Agfa Rotis Sans Serif" w:hAnsi="Agfa Rotis Sans Serif"/>
                        <w:sz w:val="18"/>
                      </w:rPr>
                      <w:t>Lentzeallee 94 D-14195 Berlin (Dahlem:</w:t>
                    </w:r>
                  </w:p>
                  <w:p w14:paraId="0288F572" w14:textId="77777777" w:rsidR="0017470C" w:rsidRPr="00490B71" w:rsidRDefault="0017470C" w:rsidP="003C0F1C">
                    <w:pPr>
                      <w:tabs>
                        <w:tab w:val="left" w:pos="851"/>
                      </w:tabs>
                      <w:jc w:val="right"/>
                      <w:rPr>
                        <w:rFonts w:ascii="Agfa Rotis Sans Serif" w:hAnsi="Agfa Rotis Sans Serif"/>
                        <w:sz w:val="18"/>
                      </w:rPr>
                    </w:pPr>
                  </w:p>
                  <w:p w14:paraId="5B3CBFEC" w14:textId="77777777" w:rsidR="0017470C" w:rsidRPr="00490B71" w:rsidRDefault="0017470C">
                    <w:pPr>
                      <w:tabs>
                        <w:tab w:val="left" w:pos="851"/>
                      </w:tabs>
                      <w:rPr>
                        <w:rFonts w:ascii="Agfa Rotis Sans Serif" w:hAnsi="Agfa Rotis Sans Serif"/>
                        <w:sz w:val="18"/>
                      </w:rPr>
                    </w:pPr>
                  </w:p>
                </w:txbxContent>
              </v:textbox>
              <w10:wrap anchorx="page" anchory="page"/>
            </v:shape>
          </w:pict>
        </mc:Fallback>
      </mc:AlternateContent>
    </w:r>
  </w:p>
  <w:p w14:paraId="30FD5F03" w14:textId="77777777" w:rsidR="004B527A" w:rsidRPr="003C0F1C" w:rsidRDefault="004B527A">
    <w:pPr>
      <w:pStyle w:val="Footer"/>
      <w:rPr>
        <w:rFonts w:ascii="Agfa Rotis Sans Serif" w:hAnsi="Agfa Rotis Sans Serif"/>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55224" w14:textId="77777777" w:rsidR="003D1075" w:rsidRDefault="003D1075">
      <w:r>
        <w:separator/>
      </w:r>
    </w:p>
  </w:footnote>
  <w:footnote w:type="continuationSeparator" w:id="0">
    <w:p w14:paraId="41BDFF6A" w14:textId="77777777" w:rsidR="003D1075" w:rsidRDefault="003D1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768E7" w14:textId="77777777" w:rsidR="004B527A" w:rsidRDefault="004B527A" w:rsidP="002D78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B020F6" w14:textId="77777777" w:rsidR="004B527A" w:rsidRDefault="004B527A" w:rsidP="002D782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AD522" w14:textId="77777777" w:rsidR="004B527A" w:rsidRPr="00E30226" w:rsidRDefault="004B527A" w:rsidP="002D7821">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sidR="008D4497">
      <w:rPr>
        <w:rStyle w:val="PageNumber"/>
        <w:rFonts w:ascii="Agfa Rotis Sans Serif" w:hAnsi="Agfa Rotis Sans Serif"/>
        <w:noProof/>
      </w:rPr>
      <w:t>2</w:t>
    </w:r>
    <w:r>
      <w:rPr>
        <w:rStyle w:val="PageNumber"/>
        <w:rFonts w:ascii="Agfa Rotis Sans Serif" w:hAnsi="Agfa Rotis Sans Serif"/>
      </w:rPr>
      <w:fldChar w:fldCharType="end"/>
    </w:r>
  </w:p>
  <w:p w14:paraId="7CCF470C" w14:textId="77777777" w:rsidR="004B527A" w:rsidRPr="00E30226" w:rsidRDefault="004B527A" w:rsidP="002D7821">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80910" w14:textId="77777777" w:rsidR="004B527A" w:rsidRDefault="004B527A" w:rsidP="002D7821">
    <w:pPr>
      <w:pStyle w:val="Header"/>
      <w:framePr w:w="3357" w:h="554" w:hRule="exact" w:hSpace="181" w:wrap="notBeside" w:vAnchor="page" w:hAnchor="page" w:x="7281" w:y="1805"/>
    </w:pPr>
    <w:r>
      <w:t>Center for Adaptive Rationality</w:t>
    </w:r>
  </w:p>
  <w:p w14:paraId="065062B6" w14:textId="77777777" w:rsidR="004B527A" w:rsidRDefault="004B527A">
    <w:pPr>
      <w:pStyle w:val="Header"/>
    </w:pPr>
    <w:r>
      <w:rPr>
        <w:noProof/>
      </w:rPr>
      <mc:AlternateContent>
        <mc:Choice Requires="wps">
          <w:drawing>
            <wp:anchor distT="0" distB="0" distL="114300" distR="114300" simplePos="0" relativeHeight="251655680" behindDoc="0" locked="0" layoutInCell="1" allowOverlap="1" wp14:anchorId="6882A696" wp14:editId="773DB0F0">
              <wp:simplePos x="0" y="0"/>
              <wp:positionH relativeFrom="page">
                <wp:posOffset>1097915</wp:posOffset>
              </wp:positionH>
              <wp:positionV relativeFrom="page">
                <wp:posOffset>427355</wp:posOffset>
              </wp:positionV>
              <wp:extent cx="3641090" cy="890905"/>
              <wp:effectExtent l="2540" t="0" r="444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89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DB44A" w14:textId="77777777" w:rsidR="004B527A" w:rsidRDefault="004B527A">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312A5E9D" w14:textId="77777777" w:rsidR="004B527A" w:rsidRDefault="004B527A">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86.45pt;margin-top:33.65pt;width:286.7pt;height:7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" filled="f" stroked="f">
              <v:textbox inset="0,0,0,0">
                <w:txbxContent>
                  <w:p w14:paraId="63EDB44A" w14:textId="77777777" w:rsidR="0017470C" w:rsidRDefault="0017470C">
                    <w:pPr>
                      <w:pStyle w:val="Kopfzeile"/>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312A5E9D" w14:textId="77777777" w:rsidR="0017470C" w:rsidRDefault="0017470C">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rPr>
      <w:drawing>
        <wp:anchor distT="0" distB="0" distL="114300" distR="114300" simplePos="0" relativeHeight="251657728" behindDoc="0" locked="0" layoutInCell="1" allowOverlap="1" wp14:anchorId="14B9EF56" wp14:editId="3C1F6B5E">
          <wp:simplePos x="0" y="0"/>
          <wp:positionH relativeFrom="page">
            <wp:posOffset>4737735</wp:posOffset>
          </wp:positionH>
          <wp:positionV relativeFrom="page">
            <wp:posOffset>337185</wp:posOffset>
          </wp:positionV>
          <wp:extent cx="1943100" cy="465455"/>
          <wp:effectExtent l="0" t="0" r="0" b="0"/>
          <wp:wrapNone/>
          <wp:docPr id="4" name="Bild 3" descr="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1C66C6AC" wp14:editId="2DE07FF0">
              <wp:simplePos x="0" y="0"/>
              <wp:positionH relativeFrom="page">
                <wp:posOffset>872490</wp:posOffset>
              </wp:positionH>
              <wp:positionV relativeFrom="page">
                <wp:posOffset>360045</wp:posOffset>
              </wp:positionV>
              <wp:extent cx="0" cy="464185"/>
              <wp:effectExtent l="15240" t="7620" r="13335" b="139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463A3F3" id="Line 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28.35pt" to="68.7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" strokeweight="1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31373"/>
    <w:multiLevelType w:val="hybridMultilevel"/>
    <w:tmpl w:val="2FB0D0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9BB6893"/>
    <w:multiLevelType w:val="hybridMultilevel"/>
    <w:tmpl w:val="76400564"/>
    <w:lvl w:ilvl="0" w:tplc="E49E1C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3D"/>
    <w:rsid w:val="00024CB1"/>
    <w:rsid w:val="000467C7"/>
    <w:rsid w:val="00081F6A"/>
    <w:rsid w:val="00137D7F"/>
    <w:rsid w:val="00143B1E"/>
    <w:rsid w:val="00143D50"/>
    <w:rsid w:val="00146C04"/>
    <w:rsid w:val="0016602F"/>
    <w:rsid w:val="0017470C"/>
    <w:rsid w:val="0018525C"/>
    <w:rsid w:val="001B28B7"/>
    <w:rsid w:val="001C61C9"/>
    <w:rsid w:val="001E6B91"/>
    <w:rsid w:val="001E6EF3"/>
    <w:rsid w:val="00235F9B"/>
    <w:rsid w:val="00260008"/>
    <w:rsid w:val="00276A34"/>
    <w:rsid w:val="00296D03"/>
    <w:rsid w:val="002D7821"/>
    <w:rsid w:val="002E22DF"/>
    <w:rsid w:val="002F19D8"/>
    <w:rsid w:val="002F1FB1"/>
    <w:rsid w:val="002F7BCD"/>
    <w:rsid w:val="003339F9"/>
    <w:rsid w:val="0034590E"/>
    <w:rsid w:val="003668D5"/>
    <w:rsid w:val="003A56A7"/>
    <w:rsid w:val="003B6814"/>
    <w:rsid w:val="003C0F1C"/>
    <w:rsid w:val="003C2046"/>
    <w:rsid w:val="003D1075"/>
    <w:rsid w:val="003D17DD"/>
    <w:rsid w:val="00490B71"/>
    <w:rsid w:val="004A3CCC"/>
    <w:rsid w:val="004A7F52"/>
    <w:rsid w:val="004B527A"/>
    <w:rsid w:val="004B60B3"/>
    <w:rsid w:val="004E1BA7"/>
    <w:rsid w:val="004E7917"/>
    <w:rsid w:val="00516ECE"/>
    <w:rsid w:val="005673CC"/>
    <w:rsid w:val="00582885"/>
    <w:rsid w:val="005A242D"/>
    <w:rsid w:val="005A7D6E"/>
    <w:rsid w:val="005B2921"/>
    <w:rsid w:val="005B4C84"/>
    <w:rsid w:val="005D6DD3"/>
    <w:rsid w:val="006101C0"/>
    <w:rsid w:val="00612A11"/>
    <w:rsid w:val="00613FF4"/>
    <w:rsid w:val="00631C94"/>
    <w:rsid w:val="006A4387"/>
    <w:rsid w:val="006D1D0B"/>
    <w:rsid w:val="00741DF3"/>
    <w:rsid w:val="00742728"/>
    <w:rsid w:val="0076173F"/>
    <w:rsid w:val="00762EFA"/>
    <w:rsid w:val="00770E5A"/>
    <w:rsid w:val="007C1471"/>
    <w:rsid w:val="007E31DE"/>
    <w:rsid w:val="00861F66"/>
    <w:rsid w:val="00894E1B"/>
    <w:rsid w:val="008D4497"/>
    <w:rsid w:val="0094294C"/>
    <w:rsid w:val="0096486B"/>
    <w:rsid w:val="00980899"/>
    <w:rsid w:val="009872B2"/>
    <w:rsid w:val="009B2A4A"/>
    <w:rsid w:val="009B46E1"/>
    <w:rsid w:val="00A205E3"/>
    <w:rsid w:val="00A23856"/>
    <w:rsid w:val="00A90E48"/>
    <w:rsid w:val="00A952B1"/>
    <w:rsid w:val="00AA3AC1"/>
    <w:rsid w:val="00AC0A58"/>
    <w:rsid w:val="00B34DBA"/>
    <w:rsid w:val="00B85124"/>
    <w:rsid w:val="00B9509D"/>
    <w:rsid w:val="00BF4D6C"/>
    <w:rsid w:val="00C13C47"/>
    <w:rsid w:val="00C1503D"/>
    <w:rsid w:val="00C6332D"/>
    <w:rsid w:val="00D033D6"/>
    <w:rsid w:val="00D50C26"/>
    <w:rsid w:val="00DA1103"/>
    <w:rsid w:val="00DF0927"/>
    <w:rsid w:val="00E54779"/>
    <w:rsid w:val="00EE17B3"/>
    <w:rsid w:val="00F528C2"/>
    <w:rsid w:val="00F768C0"/>
    <w:rsid w:val="00FB01FD"/>
    <w:rsid w:val="00FB367A"/>
    <w:rsid w:val="00FC03F8"/>
    <w:rsid w:val="00FC44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90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3" w:locked="1"/>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A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unhideWhenUsed/>
    <w:rsid w:val="00490B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3" w:locked="1"/>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A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unhideWhenUsed/>
    <w:rsid w:val="00490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schepens@mpib-berlin.mpg.de" TargetMode="External"/><Relationship Id="rId1" Type="http://schemas.openxmlformats.org/officeDocument/2006/relationships/hyperlink" Target="mailto:schepens@mpib-berlin.mpg.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pens\Downloads\declaration_of_consent_for_majority-aged_participants%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declaration_of_consent_for_majority-aged_participants (2).dot</Template>
  <TotalTime>0</TotalTime>
  <Pages>3</Pages>
  <Words>325</Words>
  <Characters>2049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creator>Schepens, Job</dc:creator>
  <cp:lastModifiedBy>Schepens, Job</cp:lastModifiedBy>
  <cp:revision>2</cp:revision>
  <cp:lastPrinted>2012-03-13T11:52:00Z</cp:lastPrinted>
  <dcterms:created xsi:type="dcterms:W3CDTF">2016-02-16T11:16:00Z</dcterms:created>
  <dcterms:modified xsi:type="dcterms:W3CDTF">2016-02-16T11:16:00Z</dcterms:modified>
</cp:coreProperties>
</file>